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INTERNET OF THINGS – GROUP2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              </w:t>
      </w:r>
      <w:bookmarkStart w:id="0" w:name="_GoBack"/>
      <w:bookmarkEnd w:id="0"/>
      <w:r>
        <w:rPr>
          <w:rFonts w:ascii="Arial Black" w:hAnsi="Arial Black"/>
          <w:sz w:val="28"/>
          <w:szCs w:val="28"/>
        </w:rPr>
        <w:t xml:space="preserve"> PROJECT 10. TRAFFIC MANAGEMENT SYSTEM</w:t>
      </w:r>
      <w:r>
        <w:rPr>
          <w:rFonts w:ascii="Arial Black" w:hAnsi="Arial Black"/>
          <w:sz w:val="24"/>
          <w:szCs w:val="24"/>
        </w:rPr>
        <w:t xml:space="preserve">              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OBJECTIVES:</w:t>
      </w:r>
    </w:p>
    <w:p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Creating a traffic control management system using sensors, cameras, Arduino, Raspberry Pi, and a cloud simulator involves multiple components and steps. Below is a high-level overview along with sample code snippets for guidance. This is a simplified example and real-world systems require careful design, testing, and potentially certification depending on the application.</w:t>
      </w:r>
    </w:p>
    <w:p>
      <w:pPr>
        <w:rPr>
          <w:rFonts w:ascii="Arial Black" w:hAnsi="Arial Black"/>
          <w:sz w:val="24"/>
          <w:szCs w:val="24"/>
        </w:rPr>
      </w:pPr>
    </w:p>
    <w:p>
      <w:pPr>
        <w:tabs>
          <w:tab w:val="left" w:pos="3840"/>
        </w:tabs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COMPONENTS REQUIRED:</w:t>
        <w:tab/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1. Raspberry Pi (with Raspbian OS installed)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2. Arduino Board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3. Sensors (e.g., ultrasonic sensors for vehicle detection)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4. Camera module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5. Cloud simulator (for ex: Azure IOT cloud simulator)</w:t>
      </w:r>
    </w:p>
    <w:p>
      <w:pPr>
        <w:rPr>
          <w:rFonts w:ascii="Arial Rounded MT Bold" w:hAnsi="Arial Rounded MT Bold"/>
        </w:rPr>
      </w:pPr>
    </w:p>
    <w:p>
      <w:r>
        <w:rPr>
          <w:rFonts w:ascii="Arial Rounded MT Bold" w:hAnsi="Arial Rounded MT Bold"/>
        </w:rPr>
        <w:t>STEPS TO BE FOLLOWED</w:t>
      </w:r>
      <w:r>
        <w:t>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STEP1.Setting Up Hardware:</w:t>
      </w:r>
    </w:p>
    <w:p>
      <w:pPr>
        <w:rPr>
          <w:rFonts w:ascii="Arial Rounded MT Bold" w:hAnsi="Arial Rounded MT Bold"/>
        </w:rPr>
      </w:pPr>
      <w:r>
        <w:t xml:space="preserve">   </w:t>
      </w:r>
      <w:r>
        <w:rPr>
          <w:rFonts w:ascii="Arial Rounded MT Bold" w:hAnsi="Arial Rounded MT Bold"/>
        </w:rPr>
        <w:t>- Connect the sensors, camera, and Arduino to the Raspberry Pi as per their datasheets or manuals. Ensure they're powered properly.</w:t>
      </w:r>
    </w:p>
    <w:p/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STEP2.Install Required Libraries and Software:</w:t>
      </w:r>
    </w:p>
    <w:p>
      <w:pPr>
        <w:rPr>
          <w:rFonts w:ascii="Arial Rounded MT Bold" w:hAnsi="Arial Rounded MT Bold"/>
        </w:rPr>
      </w:pPr>
      <w:r>
        <w:t xml:space="preserve">   </w:t>
      </w:r>
      <w:r>
        <w:rPr>
          <w:rFonts w:ascii="Arial Rounded MT Bold" w:hAnsi="Arial Rounded MT Bold"/>
        </w:rPr>
        <w:t>- If you're using additional sensors, you might need to install libraries for them. For example, for an ultrasonic sensor, you'd use something like the GPIOZERO library on the Raspberry Pi.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STEP3. Writing the Arduino Code: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The Arduino code will handle sensor data and potentially control hardware components like traffic lights.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STEP4. Setting Up Cloud Simulator: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Create an account on a cloud service (e.g., AWS, Google Cloud) and set up a project with IoT capabilities.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STEP5. Sending Data to Cloud from Raspberry Pi: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Use the cloud service's provided libraries or SDKs to send data from the Raspberry Pi to the cloud. This could be sensor data or images captured by the camera.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STEP6.Implementing Traffic Control Logic in Cloud: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In the cloud, process the received data (e.g., apply machine learning for object detection). Based on the processed data, decide when to change traffic signals.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STEP7.Sending Control Signals from Cloud to Arduino: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Send control signals from the cloud to the Arduino through the cloud service. This could be done using MQTT or other communication protocols.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STEP8. Integration and Testing: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- Integrate all components and thoroughly test the system.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Writing the Python Code for Raspberry Pi:</w:t>
      </w:r>
    </w:p>
    <w:p>
      <w:pPr>
        <w:rPr>
          <w:rFonts w:ascii="Arial Rounded MT Bold" w:hAnsi="Arial Rounded MT Bold"/>
        </w:rPr>
      </w:pPr>
      <w:r>
        <w:t xml:space="preserve">  </w:t>
      </w:r>
      <w:r>
        <w:rPr>
          <w:rFonts w:ascii="Arial Rounded MT Bold" w:hAnsi="Arial Rounded MT Bold"/>
        </w:rPr>
        <w:t>#Sample Python Code for Vehicle Detection using Ultrasonic Sensors: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import Distance Sensor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from time import sleep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sensor = Distance Sensor (echo=17, trigger=4)   # Example GPIO pins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while True: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distance = sensor. distance * 100    # Convert to cm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print (f ’Distance: {distance:.2f} cm')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if distance &lt; 30:  # Adjust as needed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# Vehicle detected, implement traffic control logic here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pass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sleep (1)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# Sample Python Code for Image Processing using Camera: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python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from pi Camera import Pi Camera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from time import sleep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camera = Pi Camera ()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def capture_ image (file_ name):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camera. Start _ preview ()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sleep (2) # Allow time for the camera to adjust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camera capture(filename)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camera. Stop _ preview ()</w:t>
      </w:r>
    </w:p>
    <w:p>
      <w:pPr>
        <w:rPr>
          <w:rFonts w:ascii="Arial Rounded MT Bold" w:hAnsi="Arial Rounded MT Bold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capture_ image ('test_image.jpg')</w:t>
      </w:r>
    </w:p>
    <w:p/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CONCLUSION: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This is a simple innovation of traffic control management. Here is a step by step procedure for controlling a traffic light using three LED’ S  (Yellow  , green ,red).</w:t>
      </w: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drawing>
          <wp:inline distT="0" distB="0" distL="0" distR="0">
            <wp:extent cx="5318760" cy="490728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8760" cy="4907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BLOCK DIAGRAM:</w:t>
      </w:r>
    </w:p>
    <w:p>
      <w:pPr>
        <w:rPr>
          <w:rFonts w:ascii="Arial Rounded MT Bold" w:hAnsi="Arial Rounded MT Bold"/>
          <w:sz w:val="24"/>
          <w:szCs w:val="24"/>
        </w:rPr>
      </w:pPr>
    </w:p>
    <w:p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drawing>
          <wp:inline distT="0" distB="0" distL="0" distR="0">
            <wp:extent cx="5249406" cy="282702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49406" cy="28270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sz w:val="22"/>
      <w:szCs w:val="22"/>
      <w:lang w:val="en-MY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78</TotalTime>
  <Application>Yozo_Office</Application>
  <Pages>4</Pages>
  <Words>476</Words>
  <Characters>2568</Characters>
  <Lines>83</Lines>
  <Paragraphs>53</Paragraphs>
  <CharactersWithSpaces>3223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vivo user</cp:lastModifiedBy>
  <cp:revision>1</cp:revision>
  <dcterms:created xsi:type="dcterms:W3CDTF">2023-10-07T14:59:00Z</dcterms:created>
  <dcterms:modified xsi:type="dcterms:W3CDTF">2023-10-07T13:54:54Z</dcterms:modified>
</cp:coreProperties>
</file>